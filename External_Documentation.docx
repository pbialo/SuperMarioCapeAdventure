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E1D56" w:rsidRDefault="00EA0194" w:rsidP="00EA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Plan b software development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F60057" w:rsidP="00F6005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Super Mario Cape Adventure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A714C2" w:rsidP="00A714C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External Documentation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DE7134">
                  <w:rPr>
                    <w:sz w:val="24"/>
                    <w:szCs w:val="24"/>
                  </w:rPr>
                  <w:t>2.0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DE7134">
                  <w:t>Plan B Software Development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474418" w:rsidP="00474418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Paul Bialo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F09BF">
          <w:r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1pt;margin-top:-492.6pt;width:185.6pt;height:127.65pt;z-index:25166028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<v:textbox style="mso-next-textbox:#Text Box 4">
                  <w:txbxContent>
                    <w:p w:rsidR="00E26A7E" w:rsidRPr="003E1D56" w:rsidRDefault="00E26A7E" w:rsidP="003E1D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  <w:lang w:val="en-US" w:eastAsia="en-US"/>
                        </w:rPr>
                        <w:drawing>
                          <wp:inline distT="0" distB="0" distL="0" distR="0">
                            <wp:extent cx="2174240" cy="1531426"/>
                            <wp:effectExtent l="1905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4240" cy="1531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F60057" w:rsidP="00F60057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July 12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 w:rsidR="00041C8A">
                  <w:rPr>
                    <w:sz w:val="24"/>
                    <w:szCs w:val="24"/>
                  </w:rPr>
                  <w:t>2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7B4AB0">
      <w:pPr>
        <w:pStyle w:val="Heading1"/>
      </w:pPr>
      <w:bookmarkStart w:id="0" w:name="_Toc325588596"/>
      <w:bookmarkStart w:id="1" w:name="_Toc329845614"/>
      <w:r w:rsidRPr="009A4D42">
        <w:lastRenderedPageBreak/>
        <w:t>Table of Contents</w:t>
      </w:r>
      <w:bookmarkEnd w:id="0"/>
      <w:bookmarkEnd w:id="1"/>
    </w:p>
    <w:p w:rsidR="007B4AB0" w:rsidRPr="007B4AB0" w:rsidRDefault="007B4AB0" w:rsidP="007B4AB0"/>
    <w:p w:rsidR="00675B15" w:rsidRDefault="000F09BF">
      <w:pPr>
        <w:pStyle w:val="TOC1"/>
        <w:rPr>
          <w:noProof/>
          <w:lang w:val="en-US" w:eastAsia="en-US"/>
        </w:rPr>
      </w:pPr>
      <w:r>
        <w:rPr>
          <w:b/>
          <w:sz w:val="24"/>
          <w:szCs w:val="24"/>
          <w:u w:val="single"/>
        </w:rPr>
        <w:fldChar w:fldCharType="begin"/>
      </w:r>
      <w:r w:rsidR="00B77429">
        <w:rPr>
          <w:b/>
          <w:sz w:val="24"/>
          <w:szCs w:val="24"/>
          <w:u w:val="single"/>
        </w:rPr>
        <w:instrText xml:space="preserve"> TOC \o "1-3" \h \z \u </w:instrText>
      </w:r>
      <w:r>
        <w:rPr>
          <w:b/>
          <w:sz w:val="24"/>
          <w:szCs w:val="24"/>
          <w:u w:val="single"/>
        </w:rPr>
        <w:fldChar w:fldCharType="separate"/>
      </w:r>
      <w:hyperlink w:anchor="_Toc329845614" w:history="1">
        <w:r w:rsidR="00675B15" w:rsidRPr="001871FE">
          <w:rPr>
            <w:rStyle w:val="Hyperlink"/>
            <w:noProof/>
          </w:rPr>
          <w:t>Table of Contents</w:t>
        </w:r>
        <w:r w:rsidR="00675B15">
          <w:rPr>
            <w:noProof/>
            <w:webHidden/>
          </w:rPr>
          <w:tab/>
        </w:r>
        <w:r w:rsidR="00675B15">
          <w:rPr>
            <w:noProof/>
            <w:webHidden/>
          </w:rPr>
          <w:fldChar w:fldCharType="begin"/>
        </w:r>
        <w:r w:rsidR="00675B15">
          <w:rPr>
            <w:noProof/>
            <w:webHidden/>
          </w:rPr>
          <w:instrText xml:space="preserve"> PAGEREF _Toc329845614 \h </w:instrText>
        </w:r>
        <w:r w:rsidR="00675B15">
          <w:rPr>
            <w:noProof/>
            <w:webHidden/>
          </w:rPr>
        </w:r>
        <w:r w:rsidR="00675B15">
          <w:rPr>
            <w:noProof/>
            <w:webHidden/>
          </w:rPr>
          <w:fldChar w:fldCharType="separate"/>
        </w:r>
        <w:r w:rsidR="00675B15">
          <w:rPr>
            <w:noProof/>
            <w:webHidden/>
          </w:rPr>
          <w:t>2</w:t>
        </w:r>
        <w:r w:rsidR="00675B15">
          <w:rPr>
            <w:noProof/>
            <w:webHidden/>
          </w:rPr>
          <w:fldChar w:fldCharType="end"/>
        </w:r>
      </w:hyperlink>
    </w:p>
    <w:p w:rsidR="00675B15" w:rsidRDefault="00675B15">
      <w:pPr>
        <w:pStyle w:val="TOC1"/>
        <w:rPr>
          <w:noProof/>
          <w:lang w:val="en-US" w:eastAsia="en-US"/>
        </w:rPr>
      </w:pPr>
      <w:hyperlink w:anchor="_Toc329845615" w:history="1">
        <w:r w:rsidRPr="001871FE">
          <w:rPr>
            <w:rStyle w:val="Hyperlink"/>
            <w:noProof/>
          </w:rPr>
          <w:t>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_Toc329845615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5B15" w:rsidRDefault="00675B15">
      <w:pPr>
        <w:pStyle w:val="TOC1"/>
        <w:rPr>
          <w:noProof/>
          <w:lang w:val="en-US" w:eastAsia="en-US"/>
        </w:rPr>
      </w:pPr>
      <w:hyperlink w:anchor="_Toc329845616" w:history="1">
        <w:r w:rsidRPr="001871FE">
          <w:rPr>
            <w:rStyle w:val="Hyperlink"/>
            <w:noProof/>
          </w:rPr>
          <w:t>I.</w:t>
        </w:r>
        <w:r>
          <w:rPr>
            <w:noProof/>
            <w:lang w:val="en-US" w:eastAsia="en-US"/>
          </w:rPr>
          <w:tab/>
        </w:r>
        <w:r w:rsidRPr="001871FE">
          <w:rPr>
            <w:rStyle w:val="Hyperlink"/>
            <w:noProof/>
          </w:rPr>
          <w:t>Detailed Application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_Toc329845616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5B15" w:rsidRDefault="00675B15">
      <w:pPr>
        <w:pStyle w:val="TOC1"/>
        <w:rPr>
          <w:noProof/>
          <w:lang w:val="en-US" w:eastAsia="en-US"/>
        </w:rPr>
      </w:pPr>
      <w:hyperlink w:anchor="_Toc329845617" w:history="1">
        <w:r w:rsidRPr="001871FE">
          <w:rPr>
            <w:rStyle w:val="Hyperlink"/>
            <w:noProof/>
          </w:rPr>
          <w:t>II.</w:t>
        </w:r>
        <w:r>
          <w:rPr>
            <w:noProof/>
            <w:lang w:val="en-US" w:eastAsia="en-US"/>
          </w:rPr>
          <w:tab/>
        </w:r>
        <w:r w:rsidRPr="001871FE">
          <w:rPr>
            <w:rStyle w:val="Hyperlink"/>
            <w:noProof/>
          </w:rPr>
          <w:t>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_Toc329845617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5B15" w:rsidRDefault="00675B15">
      <w:pPr>
        <w:pStyle w:val="TOC1"/>
        <w:rPr>
          <w:noProof/>
          <w:lang w:val="en-US" w:eastAsia="en-US"/>
        </w:rPr>
      </w:pPr>
      <w:hyperlink w:anchor="_Toc329845618" w:history="1">
        <w:r w:rsidRPr="001871FE">
          <w:rPr>
            <w:rStyle w:val="Hyperlink"/>
            <w:noProof/>
          </w:rPr>
          <w:t>III.</w:t>
        </w:r>
        <w:r>
          <w:rPr>
            <w:noProof/>
            <w:lang w:val="en-US" w:eastAsia="en-US"/>
          </w:rPr>
          <w:tab/>
        </w:r>
        <w:r w:rsidRPr="001871FE">
          <w:rPr>
            <w:rStyle w:val="Hyperlink"/>
            <w:noProof/>
          </w:rPr>
          <w:t>Interface Sketch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_Toc329845618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5B15" w:rsidRDefault="00675B15">
      <w:pPr>
        <w:pStyle w:val="TOC1"/>
        <w:rPr>
          <w:noProof/>
          <w:lang w:val="en-US" w:eastAsia="en-US"/>
        </w:rPr>
      </w:pPr>
      <w:hyperlink w:anchor="_Toc329845619" w:history="1">
        <w:r w:rsidRPr="001871FE">
          <w:rPr>
            <w:rStyle w:val="Hyperlink"/>
            <w:noProof/>
          </w:rPr>
          <w:t>IV.</w:t>
        </w:r>
        <w:r>
          <w:rPr>
            <w:noProof/>
            <w:lang w:val="en-US" w:eastAsia="en-US"/>
          </w:rPr>
          <w:tab/>
        </w:r>
        <w:r w:rsidRPr="001871FE">
          <w:rPr>
            <w:rStyle w:val="Hyperlink"/>
            <w:noProof/>
          </w:rPr>
          <w:t>Screen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_Toc329845619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5B15" w:rsidRDefault="00675B15">
      <w:pPr>
        <w:pStyle w:val="TOC1"/>
        <w:rPr>
          <w:noProof/>
          <w:lang w:val="en-US" w:eastAsia="en-US"/>
        </w:rPr>
      </w:pPr>
      <w:hyperlink w:anchor="_Toc329845620" w:history="1">
        <w:r w:rsidRPr="001871FE">
          <w:rPr>
            <w:rStyle w:val="Hyperlink"/>
            <w:noProof/>
          </w:rPr>
          <w:t>V.</w:t>
        </w:r>
        <w:r>
          <w:rPr>
            <w:noProof/>
            <w:lang w:val="en-US" w:eastAsia="en-US"/>
          </w:rPr>
          <w:tab/>
        </w:r>
        <w:r w:rsidRPr="001871FE">
          <w:rPr>
            <w:rStyle w:val="Hyperlink"/>
            <w:noProof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_Toc329845620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5B15" w:rsidRDefault="00675B15">
      <w:pPr>
        <w:pStyle w:val="TOC1"/>
        <w:rPr>
          <w:noProof/>
          <w:lang w:val="en-US" w:eastAsia="en-US"/>
        </w:rPr>
      </w:pPr>
      <w:hyperlink w:anchor="_Toc329845621" w:history="1">
        <w:r w:rsidRPr="001871FE">
          <w:rPr>
            <w:rStyle w:val="Hyperlink"/>
            <w:noProof/>
          </w:rPr>
          <w:t>VI.</w:t>
        </w:r>
        <w:r>
          <w:rPr>
            <w:noProof/>
            <w:lang w:val="en-US" w:eastAsia="en-US"/>
          </w:rPr>
          <w:tab/>
        </w:r>
        <w:r w:rsidRPr="001871FE">
          <w:rPr>
            <w:rStyle w:val="Hyperlink"/>
            <w:noProof/>
          </w:rPr>
          <w:t>Enemies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_Toc329845621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5B15" w:rsidRDefault="00675B15">
      <w:pPr>
        <w:pStyle w:val="TOC1"/>
        <w:rPr>
          <w:noProof/>
          <w:lang w:val="en-US" w:eastAsia="en-US"/>
        </w:rPr>
      </w:pPr>
      <w:hyperlink w:anchor="_Toc329845622" w:history="1">
        <w:r w:rsidRPr="001871FE">
          <w:rPr>
            <w:rStyle w:val="Hyperlink"/>
            <w:noProof/>
          </w:rPr>
          <w:t>VII.</w:t>
        </w:r>
        <w:r>
          <w:rPr>
            <w:noProof/>
            <w:lang w:val="en-US" w:eastAsia="en-US"/>
          </w:rPr>
          <w:tab/>
        </w:r>
        <w:r w:rsidRPr="001871FE">
          <w:rPr>
            <w:rStyle w:val="Hyperlink"/>
            <w:noProof/>
          </w:rPr>
          <w:t>Scoring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_Toc329845622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5B15" w:rsidRDefault="00675B15">
      <w:pPr>
        <w:pStyle w:val="TOC1"/>
        <w:rPr>
          <w:noProof/>
          <w:lang w:val="en-US" w:eastAsia="en-US"/>
        </w:rPr>
      </w:pPr>
      <w:hyperlink w:anchor="_Toc329845623" w:history="1">
        <w:r w:rsidRPr="001871FE">
          <w:rPr>
            <w:rStyle w:val="Hyperlink"/>
            <w:noProof/>
          </w:rPr>
          <w:t>VIII.</w:t>
        </w:r>
        <w:r>
          <w:rPr>
            <w:noProof/>
            <w:lang w:val="en-US" w:eastAsia="en-US"/>
          </w:rPr>
          <w:tab/>
        </w:r>
        <w:r w:rsidRPr="001871FE">
          <w:rPr>
            <w:rStyle w:val="Hyperlink"/>
            <w:noProof/>
          </w:rPr>
          <w:t>Sound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_Toc329845623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5B15" w:rsidRDefault="00675B15">
      <w:pPr>
        <w:pStyle w:val="TOC1"/>
        <w:rPr>
          <w:noProof/>
          <w:lang w:val="en-US" w:eastAsia="en-US"/>
        </w:rPr>
      </w:pPr>
      <w:hyperlink w:anchor="_Toc329845624" w:history="1">
        <w:r w:rsidRPr="001871FE">
          <w:rPr>
            <w:rStyle w:val="Hyperlink"/>
            <w:noProof/>
          </w:rPr>
          <w:t>IX.</w:t>
        </w:r>
        <w:r>
          <w:rPr>
            <w:noProof/>
            <w:lang w:val="en-US" w:eastAsia="en-US"/>
          </w:rPr>
          <w:tab/>
        </w:r>
        <w:r w:rsidRPr="001871FE">
          <w:rPr>
            <w:rStyle w:val="Hyperlink"/>
            <w:noProof/>
          </w:rPr>
          <w:t>Art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_Toc329845624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4D42" w:rsidRDefault="000F09B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fldChar w:fldCharType="end"/>
      </w:r>
      <w:r w:rsidR="009A4D42">
        <w:rPr>
          <w:b/>
          <w:sz w:val="24"/>
          <w:szCs w:val="24"/>
          <w:u w:val="single"/>
        </w:rPr>
        <w:br w:type="page"/>
      </w:r>
    </w:p>
    <w:p w:rsidR="00E26A7E" w:rsidRDefault="009A4D42" w:rsidP="00B77429">
      <w:pPr>
        <w:pStyle w:val="Heading1"/>
      </w:pPr>
      <w:bookmarkStart w:id="2" w:name="_Toc329845615"/>
      <w:r>
        <w:lastRenderedPageBreak/>
        <w:t>Version History</w:t>
      </w:r>
      <w:bookmarkEnd w:id="2"/>
    </w:p>
    <w:p w:rsidR="00353367" w:rsidRDefault="00353367">
      <w:pPr>
        <w:rPr>
          <w:sz w:val="24"/>
          <w:szCs w:val="24"/>
        </w:rPr>
      </w:pPr>
    </w:p>
    <w:p w:rsidR="00353367" w:rsidRPr="00353367" w:rsidRDefault="00353367" w:rsidP="00353367">
      <w:pPr>
        <w:rPr>
          <w:sz w:val="24"/>
          <w:szCs w:val="24"/>
        </w:rPr>
      </w:pPr>
      <w:r w:rsidRPr="00353367">
        <w:rPr>
          <w:b/>
          <w:sz w:val="24"/>
          <w:szCs w:val="24"/>
        </w:rPr>
        <w:t>Version 1.0</w:t>
      </w:r>
      <w:r w:rsidRPr="00353367">
        <w:rPr>
          <w:sz w:val="24"/>
          <w:szCs w:val="24"/>
        </w:rPr>
        <w:t xml:space="preserve"> - </w:t>
      </w:r>
      <w:r w:rsidR="00BB09C7">
        <w:rPr>
          <w:sz w:val="24"/>
          <w:szCs w:val="24"/>
        </w:rPr>
        <w:t>Sprite for the game's avatar is implemented (control and animation).</w:t>
      </w:r>
      <w:r w:rsidR="004A2DAC">
        <w:rPr>
          <w:sz w:val="24"/>
          <w:szCs w:val="24"/>
        </w:rPr>
        <w:t xml:space="preserve"> </w:t>
      </w:r>
    </w:p>
    <w:p w:rsidR="00353367" w:rsidRPr="00353367" w:rsidRDefault="00353367" w:rsidP="00353367">
      <w:pPr>
        <w:rPr>
          <w:sz w:val="24"/>
          <w:szCs w:val="24"/>
        </w:rPr>
      </w:pPr>
      <w:r w:rsidRPr="00353367">
        <w:rPr>
          <w:b/>
          <w:sz w:val="24"/>
          <w:szCs w:val="24"/>
        </w:rPr>
        <w:t>Version 1.1</w:t>
      </w:r>
      <w:r w:rsidRPr="00353367">
        <w:rPr>
          <w:sz w:val="24"/>
          <w:szCs w:val="24"/>
        </w:rPr>
        <w:t xml:space="preserve"> - </w:t>
      </w:r>
      <w:r w:rsidR="00BB09C7">
        <w:rPr>
          <w:sz w:val="24"/>
          <w:szCs w:val="24"/>
        </w:rPr>
        <w:t>Coins added.</w:t>
      </w:r>
    </w:p>
    <w:p w:rsidR="00353367" w:rsidRPr="00353367" w:rsidRDefault="00353367" w:rsidP="00353367">
      <w:pPr>
        <w:rPr>
          <w:sz w:val="24"/>
          <w:szCs w:val="24"/>
        </w:rPr>
      </w:pPr>
      <w:r w:rsidRPr="00353367">
        <w:rPr>
          <w:b/>
          <w:sz w:val="24"/>
          <w:szCs w:val="24"/>
        </w:rPr>
        <w:t xml:space="preserve">Version 1.2 </w:t>
      </w:r>
      <w:r w:rsidRPr="00353367">
        <w:rPr>
          <w:sz w:val="24"/>
          <w:szCs w:val="24"/>
        </w:rPr>
        <w:t>-</w:t>
      </w:r>
      <w:r w:rsidR="00BB09C7">
        <w:rPr>
          <w:sz w:val="24"/>
          <w:szCs w:val="24"/>
        </w:rPr>
        <w:t xml:space="preserve"> Various enemies added.</w:t>
      </w:r>
    </w:p>
    <w:p w:rsidR="00A70953" w:rsidRDefault="00353367" w:rsidP="00353367">
      <w:pPr>
        <w:rPr>
          <w:sz w:val="24"/>
          <w:szCs w:val="24"/>
        </w:rPr>
      </w:pPr>
      <w:r w:rsidRPr="00353367">
        <w:rPr>
          <w:b/>
          <w:sz w:val="24"/>
          <w:szCs w:val="24"/>
        </w:rPr>
        <w:t>Version 1.3</w:t>
      </w:r>
      <w:r w:rsidRPr="00353367">
        <w:rPr>
          <w:sz w:val="24"/>
          <w:szCs w:val="24"/>
        </w:rPr>
        <w:t xml:space="preserve"> </w:t>
      </w:r>
      <w:r w:rsidRPr="00353367">
        <w:rPr>
          <w:b/>
          <w:sz w:val="24"/>
          <w:szCs w:val="24"/>
        </w:rPr>
        <w:t>-</w:t>
      </w:r>
      <w:r w:rsidRPr="00353367">
        <w:rPr>
          <w:sz w:val="24"/>
          <w:szCs w:val="24"/>
        </w:rPr>
        <w:t xml:space="preserve"> </w:t>
      </w:r>
      <w:r w:rsidR="00BB09C7">
        <w:rPr>
          <w:sz w:val="24"/>
          <w:szCs w:val="24"/>
        </w:rPr>
        <w:t>Collisions implemented with sounds. The background was also implemented</w:t>
      </w:r>
      <w:r w:rsidRPr="00353367">
        <w:rPr>
          <w:sz w:val="24"/>
          <w:szCs w:val="24"/>
        </w:rPr>
        <w:t xml:space="preserve"> </w:t>
      </w:r>
    </w:p>
    <w:p w:rsidR="00A70953" w:rsidRDefault="00A70953" w:rsidP="00353367">
      <w:pPr>
        <w:rPr>
          <w:sz w:val="24"/>
          <w:szCs w:val="24"/>
        </w:rPr>
      </w:pPr>
      <w:r w:rsidRPr="00353367">
        <w:rPr>
          <w:b/>
          <w:sz w:val="24"/>
          <w:szCs w:val="24"/>
        </w:rPr>
        <w:t>Version 1.</w:t>
      </w:r>
      <w:r>
        <w:rPr>
          <w:b/>
          <w:sz w:val="24"/>
          <w:szCs w:val="24"/>
        </w:rPr>
        <w:t>4</w:t>
      </w:r>
      <w:r w:rsidRPr="00353367">
        <w:rPr>
          <w:sz w:val="24"/>
          <w:szCs w:val="24"/>
        </w:rPr>
        <w:t xml:space="preserve"> </w:t>
      </w:r>
      <w:r w:rsidRPr="00353367">
        <w:rPr>
          <w:b/>
          <w:sz w:val="24"/>
          <w:szCs w:val="24"/>
        </w:rPr>
        <w:t>-</w:t>
      </w:r>
      <w:r w:rsidR="00BB09C7">
        <w:rPr>
          <w:sz w:val="24"/>
          <w:szCs w:val="24"/>
        </w:rPr>
        <w:t xml:space="preserve"> The info board was implemented (score and lives). Some fixes to how the sprites were being drawn also added.</w:t>
      </w:r>
    </w:p>
    <w:p w:rsidR="00BB09C7" w:rsidRPr="00353367" w:rsidRDefault="00BB09C7" w:rsidP="00353367">
      <w:pPr>
        <w:rPr>
          <w:sz w:val="24"/>
          <w:szCs w:val="24"/>
        </w:rPr>
      </w:pPr>
      <w:r w:rsidRPr="00353367">
        <w:rPr>
          <w:b/>
          <w:sz w:val="24"/>
          <w:szCs w:val="24"/>
        </w:rPr>
        <w:t>Version 1.</w:t>
      </w:r>
      <w:r w:rsidR="005017C6">
        <w:rPr>
          <w:b/>
          <w:sz w:val="24"/>
          <w:szCs w:val="24"/>
        </w:rPr>
        <w:t>5</w:t>
      </w:r>
      <w:r w:rsidRPr="00353367">
        <w:rPr>
          <w:sz w:val="24"/>
          <w:szCs w:val="24"/>
        </w:rPr>
        <w:t xml:space="preserve"> </w:t>
      </w:r>
      <w:r w:rsidRPr="00353367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Adding the introduction and gameover states to the game. One-up mushrooms added. Extra enemies added. Scoring was changed. </w:t>
      </w:r>
    </w:p>
    <w:p w:rsidR="00762691" w:rsidRDefault="00353367" w:rsidP="00353367">
      <w:pPr>
        <w:rPr>
          <w:sz w:val="24"/>
          <w:szCs w:val="24"/>
        </w:rPr>
      </w:pPr>
      <w:r w:rsidRPr="00353367">
        <w:rPr>
          <w:b/>
          <w:sz w:val="24"/>
          <w:szCs w:val="24"/>
        </w:rPr>
        <w:t>Version 2.0 -</w:t>
      </w:r>
      <w:r w:rsidRPr="00353367">
        <w:rPr>
          <w:sz w:val="24"/>
          <w:szCs w:val="24"/>
        </w:rPr>
        <w:t xml:space="preserve"> Release version. </w:t>
      </w:r>
      <w:r w:rsidR="00BB09C7">
        <w:rPr>
          <w:sz w:val="24"/>
          <w:szCs w:val="24"/>
        </w:rPr>
        <w:t>Minor touch-ups to code.</w:t>
      </w:r>
    </w:p>
    <w:p w:rsidR="00762691" w:rsidRDefault="007626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6693" w:rsidRDefault="00103B2E" w:rsidP="007825F3">
      <w:pPr>
        <w:pStyle w:val="Heading1"/>
        <w:numPr>
          <w:ilvl w:val="0"/>
          <w:numId w:val="3"/>
        </w:numPr>
      </w:pPr>
      <w:bookmarkStart w:id="3" w:name="_Toc329845616"/>
      <w:r>
        <w:lastRenderedPageBreak/>
        <w:t>Detailed Application Description</w:t>
      </w:r>
      <w:bookmarkEnd w:id="3"/>
    </w:p>
    <w:p w:rsidR="00103B2E" w:rsidRDefault="00103B2E" w:rsidP="00686D09">
      <w:pPr>
        <w:pStyle w:val="ListParagraph"/>
      </w:pPr>
    </w:p>
    <w:p w:rsidR="00DE79F5" w:rsidRDefault="00E82C3F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Super Mario Cape Adventure is a side-scrolling game made with Python. The user takes control of Mario and navigates the skies avoiding enemies while collecting coins.Colliding with an enemy results in a loss of a life</w:t>
      </w:r>
      <w:r w:rsidR="005017C6">
        <w:rPr>
          <w:i/>
          <w:sz w:val="24"/>
          <w:szCs w:val="24"/>
        </w:rPr>
        <w:t xml:space="preserve">. Enemies are somewhat randomized in how they move across the screen. </w:t>
      </w:r>
    </w:p>
    <w:p w:rsidR="00E1256B" w:rsidRDefault="00E060CF" w:rsidP="007825F3">
      <w:pPr>
        <w:pStyle w:val="Heading1"/>
        <w:numPr>
          <w:ilvl w:val="0"/>
          <w:numId w:val="3"/>
        </w:numPr>
      </w:pPr>
      <w:bookmarkStart w:id="4" w:name="_Toc329845617"/>
      <w:r>
        <w:t>Controls</w:t>
      </w:r>
      <w:bookmarkEnd w:id="4"/>
    </w:p>
    <w:p w:rsidR="00194118" w:rsidRDefault="00194118" w:rsidP="00BF4089">
      <w:pPr>
        <w:pStyle w:val="ListParagraph"/>
        <w:rPr>
          <w:i/>
          <w:sz w:val="24"/>
          <w:szCs w:val="24"/>
        </w:rPr>
      </w:pPr>
    </w:p>
    <w:p w:rsidR="00BF4089" w:rsidRPr="00BF4089" w:rsidRDefault="00E82C3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Mario's position is entirely controlled with a  mouse.</w:t>
      </w:r>
      <w:r w:rsidR="00A8680A">
        <w:rPr>
          <w:i/>
          <w:sz w:val="24"/>
          <w:szCs w:val="24"/>
        </w:rPr>
        <w:t xml:space="preserve"> Hitting the escape key during the introduction or game over screens will exit the game.</w:t>
      </w:r>
    </w:p>
    <w:p w:rsidR="009F6693" w:rsidRDefault="00684105" w:rsidP="007825F3">
      <w:pPr>
        <w:pStyle w:val="Heading1"/>
        <w:numPr>
          <w:ilvl w:val="0"/>
          <w:numId w:val="3"/>
        </w:numPr>
      </w:pPr>
      <w:bookmarkStart w:id="5" w:name="_Toc329845618"/>
      <w:r>
        <w:t>Interface Sketch</w:t>
      </w:r>
      <w:bookmarkEnd w:id="5"/>
    </w:p>
    <w:p w:rsidR="009004DE" w:rsidRPr="009004DE" w:rsidRDefault="00485D8C" w:rsidP="009004DE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943600" cy="44557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F0" w:rsidRDefault="001D44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C2F0F" w:rsidRDefault="003950FD" w:rsidP="007825F3">
      <w:pPr>
        <w:pStyle w:val="Heading1"/>
        <w:numPr>
          <w:ilvl w:val="0"/>
          <w:numId w:val="3"/>
        </w:numPr>
      </w:pPr>
      <w:bookmarkStart w:id="6" w:name="_Toc329845619"/>
      <w:r>
        <w:lastRenderedPageBreak/>
        <w:t>Screen Description</w:t>
      </w:r>
      <w:r w:rsidR="00FD30A8">
        <w:t>s</w:t>
      </w:r>
      <w:bookmarkEnd w:id="6"/>
    </w:p>
    <w:p w:rsidR="00686D09" w:rsidRDefault="00686D09" w:rsidP="007B7934">
      <w:pPr>
        <w:pStyle w:val="ListParagraph"/>
        <w:rPr>
          <w:i/>
          <w:sz w:val="24"/>
          <w:szCs w:val="24"/>
        </w:rPr>
      </w:pPr>
    </w:p>
    <w:p w:rsidR="00FB1168" w:rsidRDefault="00485D8C" w:rsidP="007B7934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introduction screen. Music plays and the game background scrolls by. All of the text is generated with an image</w:t>
      </w:r>
      <w:r w:rsidR="00205CAA">
        <w:rPr>
          <w:i/>
          <w:sz w:val="24"/>
          <w:szCs w:val="24"/>
        </w:rPr>
        <w:t>:</w:t>
      </w:r>
    </w:p>
    <w:p w:rsidR="00EF186A" w:rsidRDefault="00485D8C" w:rsidP="00205CAA">
      <w:pPr>
        <w:pStyle w:val="ListParagraph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4110144" cy="3238942"/>
            <wp:effectExtent l="19050" t="0" r="4656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15" cy="3247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577" w:rsidRDefault="00F12577" w:rsidP="005C2F0F">
      <w:pPr>
        <w:pStyle w:val="ListParagraph"/>
        <w:rPr>
          <w:i/>
          <w:sz w:val="24"/>
          <w:szCs w:val="24"/>
        </w:rPr>
      </w:pPr>
    </w:p>
    <w:p w:rsidR="00F12577" w:rsidRDefault="00F12577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</w:t>
      </w:r>
      <w:r w:rsidR="00205CAA">
        <w:rPr>
          <w:i/>
          <w:sz w:val="24"/>
          <w:szCs w:val="24"/>
        </w:rPr>
        <w:t>game screen. Mario is controlled with the mouse. Enemies need to be avoided while coins get collected. Score and lives are constantly updated</w:t>
      </w:r>
      <w:r w:rsidR="00791A74">
        <w:rPr>
          <w:i/>
          <w:sz w:val="24"/>
          <w:szCs w:val="24"/>
        </w:rPr>
        <w:t>:</w:t>
      </w:r>
    </w:p>
    <w:p w:rsidR="00205CAA" w:rsidRDefault="00205CAA" w:rsidP="00205CAA">
      <w:pPr>
        <w:pStyle w:val="ListParagraph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4035780" cy="3183467"/>
            <wp:effectExtent l="19050" t="0" r="282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67" cy="31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A74" w:rsidRDefault="00791A74" w:rsidP="00205CAA">
      <w:pPr>
        <w:pStyle w:val="ListParagraph"/>
        <w:jc w:val="center"/>
        <w:rPr>
          <w:i/>
          <w:sz w:val="24"/>
          <w:szCs w:val="24"/>
        </w:rPr>
      </w:pPr>
    </w:p>
    <w:p w:rsidR="00F12577" w:rsidRDefault="00791A74" w:rsidP="00F12577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The game over screen.The player's score is shown and the option to play again is given:</w:t>
      </w:r>
    </w:p>
    <w:p w:rsidR="00F12577" w:rsidRDefault="00791A74" w:rsidP="00F12577">
      <w:pPr>
        <w:pStyle w:val="ListParagraph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4598106" cy="363544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03" cy="363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FCC" w:rsidRDefault="00976FCC" w:rsidP="00976FCC">
      <w:pPr>
        <w:pStyle w:val="Heading1"/>
        <w:numPr>
          <w:ilvl w:val="0"/>
          <w:numId w:val="3"/>
        </w:numPr>
      </w:pPr>
      <w:bookmarkStart w:id="7" w:name="_Toc329845620"/>
      <w:r>
        <w:t>Characters</w:t>
      </w:r>
      <w:bookmarkEnd w:id="7"/>
    </w:p>
    <w:p w:rsidR="00976FCC" w:rsidRDefault="00976FCC" w:rsidP="00976FCC">
      <w:pPr>
        <w:pStyle w:val="ListParagraph"/>
      </w:pPr>
    </w:p>
    <w:p w:rsidR="00976FCC" w:rsidRDefault="00976FCC" w:rsidP="00976FCC">
      <w:pPr>
        <w:pStyle w:val="ListParagraph"/>
        <w:rPr>
          <w:i/>
          <w:sz w:val="24"/>
          <w:szCs w:val="24"/>
        </w:rPr>
      </w:pPr>
      <w:r w:rsidRPr="00976FCC">
        <w:rPr>
          <w:i/>
          <w:sz w:val="24"/>
          <w:szCs w:val="24"/>
        </w:rPr>
        <w:t>The only chara</w:t>
      </w:r>
      <w:r>
        <w:rPr>
          <w:i/>
          <w:sz w:val="24"/>
          <w:szCs w:val="24"/>
        </w:rPr>
        <w:t>cter in the game is Mario. In this game he has the flying powers of a cape</w:t>
      </w:r>
      <w:r w:rsidR="00F05E34">
        <w:rPr>
          <w:i/>
          <w:sz w:val="24"/>
          <w:szCs w:val="24"/>
        </w:rPr>
        <w:t xml:space="preserve"> and is controlled with the mouse</w:t>
      </w:r>
      <w:r>
        <w:rPr>
          <w:i/>
          <w:sz w:val="24"/>
          <w:szCs w:val="24"/>
        </w:rPr>
        <w:t>. His sprite is drawn using two images that alternate to give a simple animation.</w:t>
      </w:r>
    </w:p>
    <w:p w:rsidR="00F05E34" w:rsidRDefault="00F05E34" w:rsidP="00F05E34">
      <w:pPr>
        <w:pStyle w:val="Heading1"/>
        <w:numPr>
          <w:ilvl w:val="0"/>
          <w:numId w:val="3"/>
        </w:numPr>
      </w:pPr>
      <w:bookmarkStart w:id="8" w:name="_Toc329845621"/>
      <w:r>
        <w:t>Enemies</w:t>
      </w:r>
      <w:bookmarkEnd w:id="8"/>
    </w:p>
    <w:p w:rsidR="00F05E34" w:rsidRDefault="00F05E34" w:rsidP="00F05E34">
      <w:pPr>
        <w:pStyle w:val="ListParagraph"/>
      </w:pPr>
    </w:p>
    <w:p w:rsidR="00F05E34" w:rsidRDefault="00F05E34" w:rsidP="00976FCC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Three enemies exist in the game. Banzai Bills are large missiles that travel horizontally across the screen at random speeds. Bullet Bills are a smaller version of Banzai Bills that travel faster. The y-position of both of these is random each time they enter the screen but it stays constant until reaching theleft side of the screen.Winged Koopas follow a diagonal path across the screen starting at random y coordinate on the right side of the screen. As they reach the top or bottom of the screen, they switch in the opposite y direction. </w:t>
      </w:r>
    </w:p>
    <w:p w:rsidR="00A8680A" w:rsidRDefault="00A8680A" w:rsidP="00976FCC">
      <w:pPr>
        <w:pStyle w:val="ListParagraph"/>
        <w:rPr>
          <w:i/>
          <w:sz w:val="24"/>
          <w:szCs w:val="24"/>
        </w:rPr>
      </w:pPr>
    </w:p>
    <w:p w:rsidR="00A8680A" w:rsidRDefault="00A8680A" w:rsidP="00A8680A">
      <w:pPr>
        <w:pStyle w:val="Heading1"/>
        <w:numPr>
          <w:ilvl w:val="0"/>
          <w:numId w:val="3"/>
        </w:numPr>
      </w:pPr>
      <w:bookmarkStart w:id="9" w:name="_Toc329845622"/>
      <w:r>
        <w:lastRenderedPageBreak/>
        <w:t>Scoring</w:t>
      </w:r>
      <w:bookmarkEnd w:id="9"/>
    </w:p>
    <w:p w:rsidR="00A8680A" w:rsidRDefault="00A8680A" w:rsidP="00A8680A">
      <w:pPr>
        <w:pStyle w:val="ListParagraph"/>
      </w:pPr>
    </w:p>
    <w:p w:rsidR="00A8680A" w:rsidRDefault="00A8680A" w:rsidP="00976FCC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player gains 10 points for each coin he collects. Missing a coin (by reaching the left side of the screen) results in a loss of 25 points. Collecting a one</w:t>
      </w:r>
      <w:r w:rsidR="00CD71D0">
        <w:rPr>
          <w:i/>
          <w:sz w:val="24"/>
          <w:szCs w:val="24"/>
        </w:rPr>
        <w:t>-up mushroom yields 50 points .</w:t>
      </w:r>
    </w:p>
    <w:p w:rsidR="00A8680A" w:rsidRDefault="00A8680A" w:rsidP="00A8680A">
      <w:pPr>
        <w:pStyle w:val="Heading1"/>
        <w:numPr>
          <w:ilvl w:val="0"/>
          <w:numId w:val="3"/>
        </w:numPr>
      </w:pPr>
      <w:bookmarkStart w:id="10" w:name="_Toc329845623"/>
      <w:r>
        <w:t>Sound Index</w:t>
      </w:r>
      <w:bookmarkEnd w:id="10"/>
    </w:p>
    <w:p w:rsidR="00A8680A" w:rsidRDefault="00A8680A" w:rsidP="00A8680A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879"/>
        <w:gridCol w:w="5069"/>
        <w:gridCol w:w="1839"/>
      </w:tblGrid>
      <w:tr w:rsidR="00540695" w:rsidTr="00540695">
        <w:tc>
          <w:tcPr>
            <w:tcW w:w="1879" w:type="dxa"/>
          </w:tcPr>
          <w:p w:rsidR="00540695" w:rsidRPr="00A8680A" w:rsidRDefault="00540695" w:rsidP="00A8680A">
            <w:pPr>
              <w:pStyle w:val="ListParagraph"/>
              <w:ind w:left="0"/>
              <w:jc w:val="center"/>
              <w:rPr>
                <w:b/>
                <w:i/>
                <w:sz w:val="24"/>
                <w:szCs w:val="24"/>
              </w:rPr>
            </w:pPr>
            <w:r w:rsidRPr="00A8680A">
              <w:rPr>
                <w:b/>
                <w:i/>
                <w:sz w:val="24"/>
                <w:szCs w:val="24"/>
              </w:rPr>
              <w:t>File name</w:t>
            </w:r>
          </w:p>
        </w:tc>
        <w:tc>
          <w:tcPr>
            <w:tcW w:w="5069" w:type="dxa"/>
          </w:tcPr>
          <w:p w:rsidR="00540695" w:rsidRPr="00A8680A" w:rsidRDefault="00540695" w:rsidP="00A8680A">
            <w:pPr>
              <w:pStyle w:val="ListParagraph"/>
              <w:ind w:left="0"/>
              <w:jc w:val="center"/>
              <w:rPr>
                <w:b/>
                <w:i/>
                <w:sz w:val="24"/>
                <w:szCs w:val="24"/>
              </w:rPr>
            </w:pPr>
            <w:r w:rsidRPr="00A8680A"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839" w:type="dxa"/>
          </w:tcPr>
          <w:p w:rsidR="00540695" w:rsidRPr="00A8680A" w:rsidRDefault="00540695" w:rsidP="00A8680A">
            <w:pPr>
              <w:pStyle w:val="ListParagraph"/>
              <w:ind w:left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Size</w:t>
            </w:r>
          </w:p>
        </w:tc>
      </w:tr>
      <w:tr w:rsidR="00540695" w:rsidTr="00540695">
        <w:tc>
          <w:tcPr>
            <w:tcW w:w="1879" w:type="dxa"/>
          </w:tcPr>
          <w:p w:rsidR="00540695" w:rsidRDefault="00540695" w:rsidP="00A67AB1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bill.wav</w:t>
            </w:r>
          </w:p>
        </w:tc>
        <w:tc>
          <w:tcPr>
            <w:tcW w:w="5069" w:type="dxa"/>
          </w:tcPr>
          <w:p w:rsidR="00540695" w:rsidRDefault="00540695" w:rsidP="00A67AB1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Played when a Bullet Bill or Banzai Bill enter the game screen</w:t>
            </w:r>
          </w:p>
        </w:tc>
        <w:tc>
          <w:tcPr>
            <w:tcW w:w="1839" w:type="dxa"/>
          </w:tcPr>
          <w:p w:rsidR="00540695" w:rsidRDefault="00540695" w:rsidP="00A67AB1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17 KB</w:t>
            </w:r>
          </w:p>
        </w:tc>
      </w:tr>
      <w:tr w:rsidR="00540695" w:rsidTr="00540695">
        <w:tc>
          <w:tcPr>
            <w:tcW w:w="1879" w:type="dxa"/>
          </w:tcPr>
          <w:p w:rsidR="00540695" w:rsidRDefault="00540695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coin.ogg</w:t>
            </w:r>
          </w:p>
        </w:tc>
        <w:tc>
          <w:tcPr>
            <w:tcW w:w="5069" w:type="dxa"/>
          </w:tcPr>
          <w:p w:rsidR="00540695" w:rsidRDefault="00540695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Played when a coin is collected</w:t>
            </w:r>
          </w:p>
        </w:tc>
        <w:tc>
          <w:tcPr>
            <w:tcW w:w="1839" w:type="dxa"/>
          </w:tcPr>
          <w:p w:rsidR="00540695" w:rsidRDefault="00540695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 KB</w:t>
            </w:r>
          </w:p>
        </w:tc>
      </w:tr>
      <w:tr w:rsidR="00540695" w:rsidTr="00540695">
        <w:tc>
          <w:tcPr>
            <w:tcW w:w="1879" w:type="dxa"/>
          </w:tcPr>
          <w:p w:rsidR="00540695" w:rsidRDefault="00540695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gamemusic.ogg</w:t>
            </w:r>
          </w:p>
        </w:tc>
        <w:tc>
          <w:tcPr>
            <w:tcW w:w="5069" w:type="dxa"/>
          </w:tcPr>
          <w:p w:rsidR="00540695" w:rsidRDefault="00540695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Played during the game screen</w:t>
            </w:r>
          </w:p>
        </w:tc>
        <w:tc>
          <w:tcPr>
            <w:tcW w:w="1839" w:type="dxa"/>
          </w:tcPr>
          <w:p w:rsidR="00540695" w:rsidRDefault="00540695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1,567 KB</w:t>
            </w:r>
          </w:p>
        </w:tc>
      </w:tr>
      <w:tr w:rsidR="00540695" w:rsidTr="00540695">
        <w:tc>
          <w:tcPr>
            <w:tcW w:w="1879" w:type="dxa"/>
          </w:tcPr>
          <w:p w:rsidR="00540695" w:rsidRDefault="00540695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gameover.ogg</w:t>
            </w:r>
          </w:p>
        </w:tc>
        <w:tc>
          <w:tcPr>
            <w:tcW w:w="5069" w:type="dxa"/>
          </w:tcPr>
          <w:p w:rsidR="00540695" w:rsidRDefault="00540695" w:rsidP="005A63A1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Played when the player runs out of lives</w:t>
            </w:r>
          </w:p>
        </w:tc>
        <w:tc>
          <w:tcPr>
            <w:tcW w:w="1839" w:type="dxa"/>
          </w:tcPr>
          <w:p w:rsidR="00540695" w:rsidRDefault="00540695" w:rsidP="005A63A1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41 KB</w:t>
            </w:r>
          </w:p>
        </w:tc>
      </w:tr>
      <w:tr w:rsidR="00540695" w:rsidTr="00540695">
        <w:tc>
          <w:tcPr>
            <w:tcW w:w="1879" w:type="dxa"/>
          </w:tcPr>
          <w:p w:rsidR="00540695" w:rsidRDefault="00540695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intromusic.ogg</w:t>
            </w:r>
          </w:p>
        </w:tc>
        <w:tc>
          <w:tcPr>
            <w:tcW w:w="5069" w:type="dxa"/>
          </w:tcPr>
          <w:p w:rsidR="00540695" w:rsidRDefault="00540695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Played during the introduction screen</w:t>
            </w:r>
          </w:p>
        </w:tc>
        <w:tc>
          <w:tcPr>
            <w:tcW w:w="1839" w:type="dxa"/>
          </w:tcPr>
          <w:p w:rsidR="00540695" w:rsidRDefault="00540695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1,324 KB</w:t>
            </w:r>
          </w:p>
        </w:tc>
      </w:tr>
      <w:tr w:rsidR="00540695" w:rsidTr="00540695">
        <w:tc>
          <w:tcPr>
            <w:tcW w:w="1879" w:type="dxa"/>
          </w:tcPr>
          <w:p w:rsidR="00540695" w:rsidRDefault="00540695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loselife.ogg</w:t>
            </w:r>
          </w:p>
        </w:tc>
        <w:tc>
          <w:tcPr>
            <w:tcW w:w="5069" w:type="dxa"/>
          </w:tcPr>
          <w:p w:rsidR="00540695" w:rsidRDefault="00540695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Played when the player collides with an enemy</w:t>
            </w:r>
          </w:p>
        </w:tc>
        <w:tc>
          <w:tcPr>
            <w:tcW w:w="1839" w:type="dxa"/>
          </w:tcPr>
          <w:p w:rsidR="00540695" w:rsidRDefault="00540695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19 KB</w:t>
            </w:r>
          </w:p>
        </w:tc>
      </w:tr>
      <w:tr w:rsidR="00540695" w:rsidTr="00540695">
        <w:tc>
          <w:tcPr>
            <w:tcW w:w="1879" w:type="dxa"/>
          </w:tcPr>
          <w:p w:rsidR="00540695" w:rsidRDefault="00540695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oneup.ogg</w:t>
            </w:r>
          </w:p>
        </w:tc>
        <w:tc>
          <w:tcPr>
            <w:tcW w:w="5069" w:type="dxa"/>
          </w:tcPr>
          <w:p w:rsidR="00540695" w:rsidRDefault="00540695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Played when a mushroom is collected</w:t>
            </w:r>
          </w:p>
        </w:tc>
        <w:tc>
          <w:tcPr>
            <w:tcW w:w="1839" w:type="dxa"/>
          </w:tcPr>
          <w:p w:rsidR="00540695" w:rsidRDefault="00540695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11 KB</w:t>
            </w:r>
          </w:p>
        </w:tc>
      </w:tr>
    </w:tbl>
    <w:p w:rsidR="00976FCC" w:rsidRDefault="00976FCC" w:rsidP="00976FCC">
      <w:pPr>
        <w:pStyle w:val="Heading1"/>
        <w:numPr>
          <w:ilvl w:val="0"/>
          <w:numId w:val="3"/>
        </w:numPr>
      </w:pPr>
      <w:bookmarkStart w:id="11" w:name="_Toc329845624"/>
      <w:r>
        <w:t>Art Index</w:t>
      </w:r>
      <w:bookmarkEnd w:id="11"/>
    </w:p>
    <w:p w:rsidR="00EF77F6" w:rsidRDefault="00EF77F6" w:rsidP="00EF77F6">
      <w:pPr>
        <w:pStyle w:val="ListParagraph"/>
        <w:rPr>
          <w:i/>
          <w:sz w:val="24"/>
          <w:szCs w:val="24"/>
        </w:rPr>
      </w:pPr>
    </w:p>
    <w:p w:rsidR="00EF186A" w:rsidRDefault="00EF77F6" w:rsidP="00EF77F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following</w:t>
      </w:r>
      <w:r w:rsidR="001F2E0A">
        <w:rPr>
          <w:i/>
          <w:sz w:val="24"/>
          <w:szCs w:val="24"/>
        </w:rPr>
        <w:t xml:space="preserve"> </w:t>
      </w:r>
      <w:r w:rsidR="007C07BC">
        <w:rPr>
          <w:i/>
          <w:sz w:val="24"/>
          <w:szCs w:val="24"/>
        </w:rPr>
        <w:t>image</w:t>
      </w:r>
      <w:r w:rsidR="001F2E0A">
        <w:rPr>
          <w:i/>
          <w:sz w:val="24"/>
          <w:szCs w:val="24"/>
        </w:rPr>
        <w:t xml:space="preserve"> files are used in the game:</w:t>
      </w:r>
    </w:p>
    <w:tbl>
      <w:tblPr>
        <w:tblStyle w:val="TableGrid"/>
        <w:tblW w:w="0" w:type="auto"/>
        <w:tblInd w:w="720" w:type="dxa"/>
        <w:tblLook w:val="04A0"/>
      </w:tblPr>
      <w:tblGrid>
        <w:gridCol w:w="1908"/>
        <w:gridCol w:w="5040"/>
        <w:gridCol w:w="1908"/>
      </w:tblGrid>
      <w:tr w:rsidR="001F2E0A" w:rsidTr="00540695">
        <w:tc>
          <w:tcPr>
            <w:tcW w:w="1908" w:type="dxa"/>
          </w:tcPr>
          <w:p w:rsidR="001F2E0A" w:rsidRPr="00C54012" w:rsidRDefault="001F2E0A" w:rsidP="00540695">
            <w:pPr>
              <w:pStyle w:val="ListParagraph"/>
              <w:ind w:left="0"/>
              <w:jc w:val="center"/>
              <w:rPr>
                <w:b/>
                <w:i/>
                <w:sz w:val="24"/>
                <w:szCs w:val="24"/>
              </w:rPr>
            </w:pPr>
            <w:r w:rsidRPr="00C54012">
              <w:rPr>
                <w:b/>
                <w:i/>
                <w:sz w:val="24"/>
                <w:szCs w:val="24"/>
              </w:rPr>
              <w:t>File name</w:t>
            </w:r>
          </w:p>
        </w:tc>
        <w:tc>
          <w:tcPr>
            <w:tcW w:w="5040" w:type="dxa"/>
          </w:tcPr>
          <w:p w:rsidR="001F2E0A" w:rsidRPr="00C54012" w:rsidRDefault="004222C4" w:rsidP="00540695">
            <w:pPr>
              <w:pStyle w:val="ListParagraph"/>
              <w:ind w:left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Image</w:t>
            </w:r>
          </w:p>
        </w:tc>
        <w:tc>
          <w:tcPr>
            <w:tcW w:w="1908" w:type="dxa"/>
          </w:tcPr>
          <w:p w:rsidR="001F2E0A" w:rsidRPr="00C54012" w:rsidRDefault="001F2E0A" w:rsidP="00540695">
            <w:pPr>
              <w:pStyle w:val="ListParagraph"/>
              <w:ind w:left="0"/>
              <w:jc w:val="center"/>
              <w:rPr>
                <w:b/>
                <w:i/>
                <w:sz w:val="24"/>
                <w:szCs w:val="24"/>
              </w:rPr>
            </w:pPr>
            <w:r w:rsidRPr="00C54012">
              <w:rPr>
                <w:b/>
                <w:i/>
                <w:sz w:val="24"/>
                <w:szCs w:val="24"/>
              </w:rPr>
              <w:t>Size</w:t>
            </w:r>
          </w:p>
        </w:tc>
      </w:tr>
      <w:tr w:rsidR="001F2E0A" w:rsidTr="00540695">
        <w:tc>
          <w:tcPr>
            <w:tcW w:w="1908" w:type="dxa"/>
          </w:tcPr>
          <w:p w:rsidR="001F2E0A" w:rsidRDefault="007D5789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background</w:t>
            </w:r>
            <w:r w:rsidR="00CB4A09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5040" w:type="dxa"/>
          </w:tcPr>
          <w:p w:rsidR="001F2E0A" w:rsidRDefault="007D5789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2743200" cy="688340"/>
                  <wp:effectExtent l="19050" t="0" r="0" b="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688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:rsidR="001F2E0A" w:rsidRDefault="007D5789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37</w:t>
            </w:r>
            <w:r w:rsidR="00F04F9A">
              <w:rPr>
                <w:i/>
                <w:sz w:val="24"/>
                <w:szCs w:val="24"/>
              </w:rPr>
              <w:t xml:space="preserve"> </w:t>
            </w:r>
            <w:r w:rsidR="00540695">
              <w:rPr>
                <w:i/>
                <w:sz w:val="24"/>
                <w:szCs w:val="24"/>
              </w:rPr>
              <w:t>KB</w:t>
            </w:r>
          </w:p>
        </w:tc>
      </w:tr>
      <w:tr w:rsidR="001F2E0A" w:rsidTr="00540695">
        <w:tc>
          <w:tcPr>
            <w:tcW w:w="1908" w:type="dxa"/>
          </w:tcPr>
          <w:p w:rsidR="001F2E0A" w:rsidRDefault="00832BD3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banzaibill</w:t>
            </w:r>
            <w:r w:rsidR="00CB4A09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5040" w:type="dxa"/>
          </w:tcPr>
          <w:p w:rsidR="001F2E0A" w:rsidRDefault="00832BD3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4800" cy="304800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:rsidR="001F2E0A" w:rsidRDefault="00832BD3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</w:t>
            </w:r>
            <w:r w:rsidR="00540695">
              <w:rPr>
                <w:i/>
                <w:sz w:val="24"/>
                <w:szCs w:val="24"/>
              </w:rPr>
              <w:t>KB</w:t>
            </w:r>
          </w:p>
        </w:tc>
      </w:tr>
      <w:tr w:rsidR="008809B2" w:rsidTr="00540695">
        <w:tc>
          <w:tcPr>
            <w:tcW w:w="1908" w:type="dxa"/>
          </w:tcPr>
          <w:p w:rsidR="008809B2" w:rsidRDefault="00832BD3" w:rsidP="008809B2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bulletbill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5040" w:type="dxa"/>
          </w:tcPr>
          <w:p w:rsidR="008809B2" w:rsidRDefault="00832BD3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4800" cy="271145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1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:rsidR="008809B2" w:rsidRDefault="00832BD3" w:rsidP="00E26A7E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  <w:r w:rsidR="00F04F9A">
              <w:rPr>
                <w:i/>
                <w:sz w:val="24"/>
                <w:szCs w:val="24"/>
              </w:rPr>
              <w:t xml:space="preserve"> </w:t>
            </w:r>
            <w:r w:rsidR="00540695">
              <w:rPr>
                <w:i/>
                <w:sz w:val="24"/>
                <w:szCs w:val="24"/>
              </w:rPr>
              <w:t>KB</w:t>
            </w:r>
          </w:p>
        </w:tc>
      </w:tr>
      <w:tr w:rsidR="00B24D8E" w:rsidTr="00540695">
        <w:tc>
          <w:tcPr>
            <w:tcW w:w="1908" w:type="dxa"/>
          </w:tcPr>
          <w:p w:rsidR="00B24D8E" w:rsidRDefault="00832BD3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coin0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5040" w:type="dxa"/>
          </w:tcPr>
          <w:p w:rsidR="00B24D8E" w:rsidRDefault="00832BD3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226060" cy="304800"/>
                  <wp:effectExtent l="19050" t="0" r="254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:rsidR="00B24D8E" w:rsidRDefault="00F04F9A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1 </w:t>
            </w:r>
            <w:r w:rsidR="00540695">
              <w:rPr>
                <w:i/>
                <w:sz w:val="24"/>
                <w:szCs w:val="24"/>
              </w:rPr>
              <w:t>KB</w:t>
            </w:r>
          </w:p>
        </w:tc>
      </w:tr>
      <w:tr w:rsidR="00D456B4" w:rsidTr="00540695">
        <w:tc>
          <w:tcPr>
            <w:tcW w:w="1908" w:type="dxa"/>
          </w:tcPr>
          <w:p w:rsidR="00D456B4" w:rsidRDefault="00832BD3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coin1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5040" w:type="dxa"/>
          </w:tcPr>
          <w:p w:rsidR="00D456B4" w:rsidRDefault="00832BD3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226060" cy="304800"/>
                  <wp:effectExtent l="19050" t="0" r="254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:rsidR="00D456B4" w:rsidRDefault="00F04F9A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1 </w:t>
            </w:r>
            <w:r w:rsidR="00540695">
              <w:rPr>
                <w:i/>
                <w:sz w:val="24"/>
                <w:szCs w:val="24"/>
              </w:rPr>
              <w:t>KB</w:t>
            </w:r>
          </w:p>
        </w:tc>
      </w:tr>
      <w:tr w:rsidR="00B24D8E" w:rsidTr="00540695">
        <w:tc>
          <w:tcPr>
            <w:tcW w:w="1908" w:type="dxa"/>
          </w:tcPr>
          <w:p w:rsidR="00B24D8E" w:rsidRDefault="00832BD3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coin2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5040" w:type="dxa"/>
          </w:tcPr>
          <w:p w:rsidR="00B24D8E" w:rsidRDefault="00832BD3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226060" cy="304800"/>
                  <wp:effectExtent l="19050" t="0" r="254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:rsidR="00B24D8E" w:rsidRDefault="00F04F9A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1 </w:t>
            </w:r>
            <w:r w:rsidR="00540695">
              <w:rPr>
                <w:i/>
                <w:sz w:val="24"/>
                <w:szCs w:val="24"/>
              </w:rPr>
              <w:t>KB</w:t>
            </w:r>
          </w:p>
        </w:tc>
      </w:tr>
      <w:tr w:rsidR="008809B2" w:rsidTr="00540695">
        <w:tc>
          <w:tcPr>
            <w:tcW w:w="1908" w:type="dxa"/>
          </w:tcPr>
          <w:p w:rsidR="008809B2" w:rsidRDefault="00832BD3" w:rsidP="00B05E17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coin4.</w:t>
            </w:r>
            <w:r w:rsidR="00704E74">
              <w:rPr>
                <w:i/>
                <w:sz w:val="24"/>
                <w:szCs w:val="24"/>
              </w:rPr>
              <w:t>gif</w:t>
            </w:r>
          </w:p>
        </w:tc>
        <w:tc>
          <w:tcPr>
            <w:tcW w:w="5040" w:type="dxa"/>
          </w:tcPr>
          <w:p w:rsidR="008809B2" w:rsidRDefault="00832BD3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226060" cy="304800"/>
                  <wp:effectExtent l="19050" t="0" r="254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:rsidR="008809B2" w:rsidRDefault="00F04F9A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1 </w:t>
            </w:r>
            <w:r w:rsidR="00540695">
              <w:rPr>
                <w:i/>
                <w:sz w:val="24"/>
                <w:szCs w:val="24"/>
              </w:rPr>
              <w:t>KB</w:t>
            </w:r>
          </w:p>
        </w:tc>
      </w:tr>
      <w:tr w:rsidR="008809B2" w:rsidTr="00540695">
        <w:tc>
          <w:tcPr>
            <w:tcW w:w="1908" w:type="dxa"/>
          </w:tcPr>
          <w:p w:rsidR="008809B2" w:rsidRDefault="00832BD3" w:rsidP="00B05E17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gameover.</w:t>
            </w:r>
            <w:r w:rsidR="00704E74">
              <w:rPr>
                <w:i/>
                <w:sz w:val="24"/>
                <w:szCs w:val="24"/>
              </w:rPr>
              <w:t>gif</w:t>
            </w:r>
          </w:p>
        </w:tc>
        <w:tc>
          <w:tcPr>
            <w:tcW w:w="5040" w:type="dxa"/>
          </w:tcPr>
          <w:p w:rsidR="008809B2" w:rsidRDefault="00832BD3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843398" cy="632121"/>
                  <wp:effectExtent l="1905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371" cy="632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:rsidR="008809B2" w:rsidRDefault="00832BD3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14</w:t>
            </w:r>
            <w:r w:rsidR="00F04F9A">
              <w:rPr>
                <w:i/>
                <w:sz w:val="24"/>
                <w:szCs w:val="24"/>
              </w:rPr>
              <w:t xml:space="preserve"> </w:t>
            </w:r>
            <w:r w:rsidR="00540695">
              <w:rPr>
                <w:i/>
                <w:sz w:val="24"/>
                <w:szCs w:val="24"/>
              </w:rPr>
              <w:t>KB</w:t>
            </w:r>
          </w:p>
        </w:tc>
      </w:tr>
      <w:tr w:rsidR="008809B2" w:rsidTr="00540695">
        <w:tc>
          <w:tcPr>
            <w:tcW w:w="1908" w:type="dxa"/>
          </w:tcPr>
          <w:p w:rsidR="008809B2" w:rsidRDefault="00540695" w:rsidP="00B05E17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instructions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5040" w:type="dxa"/>
          </w:tcPr>
          <w:p w:rsidR="008809B2" w:rsidRDefault="00540695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809531" cy="606738"/>
                  <wp:effectExtent l="1905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505" cy="606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:rsidR="008809B2" w:rsidRDefault="00540695" w:rsidP="00E26A7E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17 KB</w:t>
            </w:r>
          </w:p>
        </w:tc>
      </w:tr>
      <w:tr w:rsidR="008809B2" w:rsidTr="00540695">
        <w:tc>
          <w:tcPr>
            <w:tcW w:w="1908" w:type="dxa"/>
          </w:tcPr>
          <w:p w:rsidR="008809B2" w:rsidRDefault="00540695" w:rsidP="00B05E17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mario0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5040" w:type="dxa"/>
          </w:tcPr>
          <w:p w:rsidR="008809B2" w:rsidRDefault="00540695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2260" cy="302260"/>
                  <wp:effectExtent l="19050" t="0" r="2540" b="0"/>
                  <wp:docPr id="21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:rsidR="008809B2" w:rsidRDefault="00F04F9A" w:rsidP="00E26A7E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</w:t>
            </w:r>
            <w:r w:rsidR="00540695">
              <w:rPr>
                <w:i/>
                <w:sz w:val="24"/>
                <w:szCs w:val="24"/>
              </w:rPr>
              <w:t>KB</w:t>
            </w:r>
          </w:p>
        </w:tc>
      </w:tr>
      <w:tr w:rsidR="00B05E17" w:rsidTr="00540695">
        <w:tc>
          <w:tcPr>
            <w:tcW w:w="1908" w:type="dxa"/>
          </w:tcPr>
          <w:p w:rsidR="00B05E17" w:rsidRDefault="00540695" w:rsidP="00540695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mario1.gif</w:t>
            </w:r>
          </w:p>
        </w:tc>
        <w:tc>
          <w:tcPr>
            <w:tcW w:w="5040" w:type="dxa"/>
          </w:tcPr>
          <w:p w:rsidR="00B05E17" w:rsidRDefault="00540695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2260" cy="302260"/>
                  <wp:effectExtent l="19050" t="0" r="2540" b="0"/>
                  <wp:docPr id="23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:rsidR="00B05E17" w:rsidRDefault="00F04F9A" w:rsidP="00E26A7E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</w:t>
            </w:r>
            <w:r w:rsidR="00540695">
              <w:rPr>
                <w:i/>
                <w:sz w:val="24"/>
                <w:szCs w:val="24"/>
              </w:rPr>
              <w:t>KB</w:t>
            </w:r>
          </w:p>
        </w:tc>
      </w:tr>
      <w:tr w:rsidR="004222C4" w:rsidTr="00540695">
        <w:tc>
          <w:tcPr>
            <w:tcW w:w="1908" w:type="dxa"/>
          </w:tcPr>
          <w:p w:rsidR="004222C4" w:rsidRDefault="00540695" w:rsidP="00B05E17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onneup.</w:t>
            </w:r>
            <w:r w:rsidR="00704E74">
              <w:rPr>
                <w:i/>
                <w:sz w:val="24"/>
                <w:szCs w:val="24"/>
              </w:rPr>
              <w:t>gif</w:t>
            </w:r>
          </w:p>
        </w:tc>
        <w:tc>
          <w:tcPr>
            <w:tcW w:w="5040" w:type="dxa"/>
          </w:tcPr>
          <w:p w:rsidR="004222C4" w:rsidRDefault="00540695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80980" cy="351694"/>
                  <wp:effectExtent l="19050" t="0" r="9520" b="0"/>
                  <wp:docPr id="24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53" cy="35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:rsidR="004222C4" w:rsidRDefault="00F04F9A" w:rsidP="00E26A7E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</w:t>
            </w:r>
            <w:r w:rsidR="00540695">
              <w:rPr>
                <w:i/>
                <w:sz w:val="24"/>
                <w:szCs w:val="24"/>
              </w:rPr>
              <w:t>KB</w:t>
            </w:r>
          </w:p>
        </w:tc>
      </w:tr>
      <w:tr w:rsidR="004222C4" w:rsidTr="00540695">
        <w:tc>
          <w:tcPr>
            <w:tcW w:w="1908" w:type="dxa"/>
          </w:tcPr>
          <w:p w:rsidR="004222C4" w:rsidRDefault="00540695" w:rsidP="00B05E17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40695">
              <w:rPr>
                <w:i/>
                <w:sz w:val="24"/>
                <w:szCs w:val="24"/>
              </w:rPr>
              <w:t>wingkoopa0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5040" w:type="dxa"/>
          </w:tcPr>
          <w:p w:rsidR="004222C4" w:rsidRDefault="00540695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245193" cy="313817"/>
                  <wp:effectExtent l="19050" t="0" r="2457" b="0"/>
                  <wp:docPr id="26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00" cy="317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:rsidR="004222C4" w:rsidRDefault="00F04F9A" w:rsidP="00E26A7E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</w:t>
            </w:r>
            <w:r w:rsidR="00540695">
              <w:rPr>
                <w:i/>
                <w:sz w:val="24"/>
                <w:szCs w:val="24"/>
              </w:rPr>
              <w:t>KB</w:t>
            </w:r>
          </w:p>
        </w:tc>
      </w:tr>
      <w:tr w:rsidR="004222C4" w:rsidTr="00540695">
        <w:tc>
          <w:tcPr>
            <w:tcW w:w="1908" w:type="dxa"/>
          </w:tcPr>
          <w:p w:rsidR="004222C4" w:rsidRDefault="00540695" w:rsidP="00B05E17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wingkoopa1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5040" w:type="dxa"/>
          </w:tcPr>
          <w:p w:rsidR="004222C4" w:rsidRDefault="00540695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217695" cy="340704"/>
                  <wp:effectExtent l="19050" t="0" r="0" b="0"/>
                  <wp:docPr id="27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120" cy="3429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:rsidR="004222C4" w:rsidRDefault="00540695" w:rsidP="00E26A7E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  <w:r w:rsidR="00F04F9A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KB</w:t>
            </w:r>
          </w:p>
        </w:tc>
      </w:tr>
    </w:tbl>
    <w:p w:rsidR="00CD34CF" w:rsidRPr="005C2F0F" w:rsidRDefault="00CD34CF" w:rsidP="00EF77F6">
      <w:pPr>
        <w:pStyle w:val="ListParagraph"/>
        <w:rPr>
          <w:i/>
          <w:sz w:val="24"/>
          <w:szCs w:val="24"/>
        </w:rPr>
      </w:pPr>
    </w:p>
    <w:sectPr w:rsidR="00CD34CF" w:rsidRPr="005C2F0F" w:rsidSect="008E601F">
      <w:headerReference w:type="even" r:id="rId31"/>
      <w:headerReference w:type="default" r:id="rId32"/>
      <w:footerReference w:type="even" r:id="rId33"/>
      <w:footerReference w:type="default" r:id="rId3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4C7" w:rsidRDefault="000D14C7" w:rsidP="00C152DC">
      <w:pPr>
        <w:spacing w:after="0" w:line="240" w:lineRule="auto"/>
      </w:pPr>
      <w:r>
        <w:separator/>
      </w:r>
    </w:p>
  </w:endnote>
  <w:endnote w:type="continuationSeparator" w:id="1">
    <w:p w:rsidR="000D14C7" w:rsidRDefault="000D14C7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dsey">
    <w:altName w:val="Viner Hand ITC"/>
    <w:charset w:val="00"/>
    <w:family w:val="script"/>
    <w:pitch w:val="variable"/>
    <w:sig w:usb0="00000003" w:usb1="4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A7E" w:rsidRDefault="00E26A7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>
      <w:rPr>
        <w:rFonts w:asciiTheme="majorHAnsi" w:hAnsiTheme="majorHAnsi"/>
        <w:b/>
      </w:rPr>
      <w:t>2.0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Pr="000F09BF">
      <w:fldChar w:fldCharType="begin"/>
    </w:r>
    <w:r>
      <w:instrText xml:space="preserve"> PAGE   \* MERGEFORMAT </w:instrText>
    </w:r>
    <w:r w:rsidRPr="000F09BF">
      <w:fldChar w:fldCharType="separate"/>
    </w:r>
    <w:r w:rsidR="00675B15" w:rsidRPr="00675B15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E26A7E" w:rsidRDefault="00E26A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A7E" w:rsidRDefault="00E26A7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97F17">
      <w:rPr>
        <w:rFonts w:ascii="Lindsey" w:hAnsi="Lindsey"/>
      </w:rPr>
      <w:t>Plan B Software Development</w:t>
    </w:r>
    <w:r w:rsidRPr="00C97F17">
      <w:rPr>
        <w:rFonts w:ascii="Lindsey" w:hAnsi="Lindsey"/>
      </w:rPr>
      <w:ptab w:relativeTo="margin" w:alignment="right" w:leader="none"/>
    </w:r>
    <w:r w:rsidRPr="009F3C40">
      <w:rPr>
        <w:rFonts w:asciiTheme="majorHAnsi" w:hAnsiTheme="majorHAnsi" w:cstheme="minorHAnsi"/>
      </w:rPr>
      <w:t xml:space="preserve">Page </w:t>
    </w:r>
    <w:r w:rsidRPr="009F3C40">
      <w:rPr>
        <w:rFonts w:asciiTheme="majorHAnsi" w:hAnsiTheme="majorHAnsi" w:cstheme="minorHAnsi"/>
      </w:rPr>
      <w:fldChar w:fldCharType="begin"/>
    </w:r>
    <w:r w:rsidRPr="009F3C40">
      <w:rPr>
        <w:rFonts w:asciiTheme="majorHAnsi" w:hAnsiTheme="majorHAnsi" w:cstheme="minorHAnsi"/>
      </w:rPr>
      <w:instrText xml:space="preserve"> PAGE   \* MERGEFORMAT </w:instrText>
    </w:r>
    <w:r w:rsidRPr="009F3C40">
      <w:rPr>
        <w:rFonts w:asciiTheme="majorHAnsi" w:hAnsiTheme="majorHAnsi" w:cstheme="minorHAnsi"/>
      </w:rPr>
      <w:fldChar w:fldCharType="separate"/>
    </w:r>
    <w:r w:rsidR="00675B15">
      <w:rPr>
        <w:rFonts w:asciiTheme="majorHAnsi" w:hAnsiTheme="majorHAnsi" w:cstheme="minorHAnsi"/>
        <w:noProof/>
      </w:rPr>
      <w:t>7</w:t>
    </w:r>
    <w:r w:rsidRPr="009F3C40">
      <w:rPr>
        <w:rFonts w:asciiTheme="majorHAnsi" w:hAnsiTheme="majorHAnsi" w:cstheme="minorHAnsi"/>
        <w:noProof/>
      </w:rPr>
      <w:fldChar w:fldCharType="end"/>
    </w:r>
  </w:p>
  <w:p w:rsidR="00E26A7E" w:rsidRDefault="00E26A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4C7" w:rsidRDefault="000D14C7" w:rsidP="00C152DC">
      <w:pPr>
        <w:spacing w:after="0" w:line="240" w:lineRule="auto"/>
      </w:pPr>
      <w:r>
        <w:separator/>
      </w:r>
    </w:p>
  </w:footnote>
  <w:footnote w:type="continuationSeparator" w:id="1">
    <w:p w:rsidR="000D14C7" w:rsidRDefault="000D14C7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E26A7E">
      <w:tc>
        <w:tcPr>
          <w:tcW w:w="3500" w:type="pct"/>
          <w:tcBorders>
            <w:bottom w:val="single" w:sz="4" w:space="0" w:color="auto"/>
          </w:tcBorders>
          <w:vAlign w:val="bottom"/>
        </w:tcPr>
        <w:p w:rsidR="00E26A7E" w:rsidRDefault="00E26A7E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  <w:lang w:val="en-US"/>
                </w:rPr>
                <w:t>Super Mario Cape Adventure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6-22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E26A7E" w:rsidRDefault="00E26A7E" w:rsidP="002414AD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June 22, 2012</w:t>
              </w:r>
            </w:p>
          </w:tc>
        </w:sdtContent>
      </w:sdt>
    </w:tr>
  </w:tbl>
  <w:p w:rsidR="00E26A7E" w:rsidRDefault="00E26A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E26A7E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6-22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E26A7E" w:rsidRPr="00C152DC" w:rsidRDefault="00E26A7E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June 22,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E26A7E" w:rsidRDefault="00E26A7E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  <w:lang w:val="en-US"/>
                </w:rPr>
                <w:t>Super Mario Cape Adventure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E26A7E" w:rsidRDefault="00E26A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E5398"/>
    <w:multiLevelType w:val="hybridMultilevel"/>
    <w:tmpl w:val="8AD4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937BB"/>
    <w:multiLevelType w:val="hybridMultilevel"/>
    <w:tmpl w:val="295C3086"/>
    <w:lvl w:ilvl="0" w:tplc="900461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1BBC"/>
    <w:rsid w:val="0002030F"/>
    <w:rsid w:val="00021BBC"/>
    <w:rsid w:val="0002282B"/>
    <w:rsid w:val="00023AF4"/>
    <w:rsid w:val="000240E8"/>
    <w:rsid w:val="00041C8A"/>
    <w:rsid w:val="00047C62"/>
    <w:rsid w:val="000578C7"/>
    <w:rsid w:val="00062CC3"/>
    <w:rsid w:val="000646D7"/>
    <w:rsid w:val="00073B9B"/>
    <w:rsid w:val="00075FC2"/>
    <w:rsid w:val="00080D8D"/>
    <w:rsid w:val="00086A98"/>
    <w:rsid w:val="000955BB"/>
    <w:rsid w:val="0009590F"/>
    <w:rsid w:val="000979E9"/>
    <w:rsid w:val="000D14C7"/>
    <w:rsid w:val="000F09BF"/>
    <w:rsid w:val="00103B2E"/>
    <w:rsid w:val="00104694"/>
    <w:rsid w:val="0010561F"/>
    <w:rsid w:val="00120329"/>
    <w:rsid w:val="0012791C"/>
    <w:rsid w:val="00156905"/>
    <w:rsid w:val="00194118"/>
    <w:rsid w:val="001A15D1"/>
    <w:rsid w:val="001C568D"/>
    <w:rsid w:val="001D44F0"/>
    <w:rsid w:val="001E1E9B"/>
    <w:rsid w:val="001E2197"/>
    <w:rsid w:val="001F2E0A"/>
    <w:rsid w:val="00205CAA"/>
    <w:rsid w:val="002073E2"/>
    <w:rsid w:val="00225A15"/>
    <w:rsid w:val="00237868"/>
    <w:rsid w:val="002414AD"/>
    <w:rsid w:val="00263908"/>
    <w:rsid w:val="0027459A"/>
    <w:rsid w:val="002A3B05"/>
    <w:rsid w:val="002E2F38"/>
    <w:rsid w:val="002E6436"/>
    <w:rsid w:val="002F3367"/>
    <w:rsid w:val="003354A6"/>
    <w:rsid w:val="00353367"/>
    <w:rsid w:val="00363AD0"/>
    <w:rsid w:val="003661E6"/>
    <w:rsid w:val="00390B37"/>
    <w:rsid w:val="003950FD"/>
    <w:rsid w:val="003C4674"/>
    <w:rsid w:val="003E1D34"/>
    <w:rsid w:val="003E1D56"/>
    <w:rsid w:val="003F1880"/>
    <w:rsid w:val="004121DB"/>
    <w:rsid w:val="00417905"/>
    <w:rsid w:val="00420F46"/>
    <w:rsid w:val="004222C4"/>
    <w:rsid w:val="00425DC4"/>
    <w:rsid w:val="00437008"/>
    <w:rsid w:val="00443691"/>
    <w:rsid w:val="00446F5B"/>
    <w:rsid w:val="00454813"/>
    <w:rsid w:val="004613B5"/>
    <w:rsid w:val="00472345"/>
    <w:rsid w:val="00474418"/>
    <w:rsid w:val="00485D8C"/>
    <w:rsid w:val="004A2DAC"/>
    <w:rsid w:val="004C6BD4"/>
    <w:rsid w:val="005017C6"/>
    <w:rsid w:val="00522B74"/>
    <w:rsid w:val="005262E9"/>
    <w:rsid w:val="0052734F"/>
    <w:rsid w:val="00540695"/>
    <w:rsid w:val="00593DBC"/>
    <w:rsid w:val="005949B3"/>
    <w:rsid w:val="005A40CF"/>
    <w:rsid w:val="005A63A1"/>
    <w:rsid w:val="005C2F0F"/>
    <w:rsid w:val="005C7FD9"/>
    <w:rsid w:val="005F3CD8"/>
    <w:rsid w:val="005F45E0"/>
    <w:rsid w:val="006071C3"/>
    <w:rsid w:val="006374BB"/>
    <w:rsid w:val="00650D38"/>
    <w:rsid w:val="00675B15"/>
    <w:rsid w:val="00684105"/>
    <w:rsid w:val="00685007"/>
    <w:rsid w:val="00686D09"/>
    <w:rsid w:val="00691022"/>
    <w:rsid w:val="0069657C"/>
    <w:rsid w:val="006B4C8C"/>
    <w:rsid w:val="00704E74"/>
    <w:rsid w:val="007050D8"/>
    <w:rsid w:val="00706983"/>
    <w:rsid w:val="00723566"/>
    <w:rsid w:val="00725AF6"/>
    <w:rsid w:val="0072709E"/>
    <w:rsid w:val="00744BAC"/>
    <w:rsid w:val="00762691"/>
    <w:rsid w:val="007825F3"/>
    <w:rsid w:val="007919D0"/>
    <w:rsid w:val="00791A74"/>
    <w:rsid w:val="0079254D"/>
    <w:rsid w:val="007932AD"/>
    <w:rsid w:val="007B4AB0"/>
    <w:rsid w:val="007B7934"/>
    <w:rsid w:val="007C07BC"/>
    <w:rsid w:val="007D2A8E"/>
    <w:rsid w:val="007D5789"/>
    <w:rsid w:val="007E06AF"/>
    <w:rsid w:val="00803BE4"/>
    <w:rsid w:val="00816AD3"/>
    <w:rsid w:val="00832BD3"/>
    <w:rsid w:val="0083588E"/>
    <w:rsid w:val="008405B9"/>
    <w:rsid w:val="008809B2"/>
    <w:rsid w:val="008828C0"/>
    <w:rsid w:val="00890CC6"/>
    <w:rsid w:val="008A2829"/>
    <w:rsid w:val="008A3B35"/>
    <w:rsid w:val="008A684B"/>
    <w:rsid w:val="008C6B2D"/>
    <w:rsid w:val="008D7E9F"/>
    <w:rsid w:val="008E601F"/>
    <w:rsid w:val="008F3C94"/>
    <w:rsid w:val="009004DE"/>
    <w:rsid w:val="00953C99"/>
    <w:rsid w:val="00976FCC"/>
    <w:rsid w:val="00983F07"/>
    <w:rsid w:val="00996533"/>
    <w:rsid w:val="009A4D42"/>
    <w:rsid w:val="009C5BAF"/>
    <w:rsid w:val="009E167A"/>
    <w:rsid w:val="009E7673"/>
    <w:rsid w:val="009F3C40"/>
    <w:rsid w:val="009F6693"/>
    <w:rsid w:val="00A12B03"/>
    <w:rsid w:val="00A21414"/>
    <w:rsid w:val="00A376B6"/>
    <w:rsid w:val="00A61198"/>
    <w:rsid w:val="00A634C0"/>
    <w:rsid w:val="00A67AB1"/>
    <w:rsid w:val="00A70953"/>
    <w:rsid w:val="00A714C2"/>
    <w:rsid w:val="00A72C35"/>
    <w:rsid w:val="00A82DE6"/>
    <w:rsid w:val="00A8680A"/>
    <w:rsid w:val="00A93FE3"/>
    <w:rsid w:val="00A95B12"/>
    <w:rsid w:val="00AA2A01"/>
    <w:rsid w:val="00AA765B"/>
    <w:rsid w:val="00AB6804"/>
    <w:rsid w:val="00AC7145"/>
    <w:rsid w:val="00AD223E"/>
    <w:rsid w:val="00B038CF"/>
    <w:rsid w:val="00B040F3"/>
    <w:rsid w:val="00B05E17"/>
    <w:rsid w:val="00B14A55"/>
    <w:rsid w:val="00B17827"/>
    <w:rsid w:val="00B202B7"/>
    <w:rsid w:val="00B24C37"/>
    <w:rsid w:val="00B24D8E"/>
    <w:rsid w:val="00B27DA6"/>
    <w:rsid w:val="00B30D8E"/>
    <w:rsid w:val="00B45867"/>
    <w:rsid w:val="00B619AA"/>
    <w:rsid w:val="00B76D3E"/>
    <w:rsid w:val="00B77429"/>
    <w:rsid w:val="00BB09C7"/>
    <w:rsid w:val="00BB32C9"/>
    <w:rsid w:val="00BB46FB"/>
    <w:rsid w:val="00BC032F"/>
    <w:rsid w:val="00BE0894"/>
    <w:rsid w:val="00BF4089"/>
    <w:rsid w:val="00C107BA"/>
    <w:rsid w:val="00C152DC"/>
    <w:rsid w:val="00C23B19"/>
    <w:rsid w:val="00C34233"/>
    <w:rsid w:val="00C522D7"/>
    <w:rsid w:val="00C54012"/>
    <w:rsid w:val="00C7105B"/>
    <w:rsid w:val="00C776C0"/>
    <w:rsid w:val="00C8686C"/>
    <w:rsid w:val="00C95337"/>
    <w:rsid w:val="00C97F17"/>
    <w:rsid w:val="00CA0421"/>
    <w:rsid w:val="00CA5AD8"/>
    <w:rsid w:val="00CB4A09"/>
    <w:rsid w:val="00CC0F01"/>
    <w:rsid w:val="00CD0C3C"/>
    <w:rsid w:val="00CD34CF"/>
    <w:rsid w:val="00CD71D0"/>
    <w:rsid w:val="00CF0B5E"/>
    <w:rsid w:val="00CF4863"/>
    <w:rsid w:val="00D00967"/>
    <w:rsid w:val="00D021C2"/>
    <w:rsid w:val="00D22C33"/>
    <w:rsid w:val="00D456B4"/>
    <w:rsid w:val="00D668E0"/>
    <w:rsid w:val="00D67696"/>
    <w:rsid w:val="00D82416"/>
    <w:rsid w:val="00D95817"/>
    <w:rsid w:val="00DC3EB1"/>
    <w:rsid w:val="00DD1640"/>
    <w:rsid w:val="00DE7134"/>
    <w:rsid w:val="00DE79F5"/>
    <w:rsid w:val="00E060CF"/>
    <w:rsid w:val="00E1256B"/>
    <w:rsid w:val="00E26A7E"/>
    <w:rsid w:val="00E532C9"/>
    <w:rsid w:val="00E54525"/>
    <w:rsid w:val="00E76F16"/>
    <w:rsid w:val="00E82C3F"/>
    <w:rsid w:val="00EA0194"/>
    <w:rsid w:val="00EB61D6"/>
    <w:rsid w:val="00EB6F93"/>
    <w:rsid w:val="00ED41D1"/>
    <w:rsid w:val="00EE18DB"/>
    <w:rsid w:val="00EF0483"/>
    <w:rsid w:val="00EF186A"/>
    <w:rsid w:val="00EF77F6"/>
    <w:rsid w:val="00F04F9A"/>
    <w:rsid w:val="00F05E34"/>
    <w:rsid w:val="00F120EA"/>
    <w:rsid w:val="00F12577"/>
    <w:rsid w:val="00F32757"/>
    <w:rsid w:val="00F35C9E"/>
    <w:rsid w:val="00F362D0"/>
    <w:rsid w:val="00F60057"/>
    <w:rsid w:val="00F601B8"/>
    <w:rsid w:val="00F62A2A"/>
    <w:rsid w:val="00F72A86"/>
    <w:rsid w:val="00FA7F72"/>
    <w:rsid w:val="00FB1168"/>
    <w:rsid w:val="00FB1E4C"/>
    <w:rsid w:val="00FD30A8"/>
    <w:rsid w:val="00FD7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35"/>
  </w:style>
  <w:style w:type="paragraph" w:styleId="Heading1">
    <w:name w:val="heading 1"/>
    <w:basedOn w:val="Normal"/>
    <w:next w:val="Normal"/>
    <w:link w:val="Heading1Char"/>
    <w:uiPriority w:val="9"/>
    <w:qFormat/>
    <w:rsid w:val="00F12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F12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20E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30D8E"/>
    <w:pPr>
      <w:tabs>
        <w:tab w:val="left" w:pos="5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774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7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oter" Target="footer2.xml"/><Relationship Id="rId50" Type="http://schemas.microsoft.com/office/2007/relationships/stylesWithEffects" Target="stylesWithEffects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2012-06-22T00:00:00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DA82D2-D37F-46F4-856A-E872C4D4736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89</TotalTime>
  <Pages>8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Paint 2.0</vt:lpstr>
    </vt:vector>
  </TitlesOfParts>
  <Company>Plan b software development</Company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Mario Cape Adventure</dc:title>
  <dc:creator>Paul Bialo</dc:creator>
  <cp:lastModifiedBy>pB</cp:lastModifiedBy>
  <cp:revision>58</cp:revision>
  <dcterms:created xsi:type="dcterms:W3CDTF">2012-06-23T02:43:00Z</dcterms:created>
  <dcterms:modified xsi:type="dcterms:W3CDTF">2012-07-12T12:38:00Z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